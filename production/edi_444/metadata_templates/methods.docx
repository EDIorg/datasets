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2209AD" w14:textId="46C0EFAD" w:rsidR="008B15E6" w:rsidRPr="008C1C58" w:rsidRDefault="008C1C58" w:rsidP="008C1C58">
      <w:r w:rsidRPr="008C1C58">
        <w:t>All trees above 6 cm in diameter within each plot (20 by 40m) was measured at DBH ( 1.37 m) during winter dormancy from 2010 to 2018. Soil properties where measured by standard procedures (please refer to the published article for details)</w:t>
      </w:r>
      <w:r w:rsidR="008B15E6">
        <w:t>.</w:t>
      </w:r>
      <w:bookmarkStart w:id="0" w:name="_GoBack"/>
      <w:bookmarkEnd w:id="0"/>
    </w:p>
    <w:sectPr w:rsidR="008B15E6" w:rsidRPr="008C1C58" w:rsidSect="0038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B0A"/>
    <w:rsid w:val="00382833"/>
    <w:rsid w:val="008B15E6"/>
    <w:rsid w:val="008C1C58"/>
    <w:rsid w:val="00A67B29"/>
    <w:rsid w:val="00A72686"/>
    <w:rsid w:val="00BB2F4A"/>
    <w:rsid w:val="00F9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B510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SD:Users:csmith:Library:Application%20Support:Microsoft:Office:User%20Templates:My%20Templates:1in_margins_TimesNewRo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1in_margins_TimesNewRoman.dotx</Template>
  <TotalTime>1</TotalTime>
  <Pages>1</Pages>
  <Words>35</Words>
  <Characters>206</Characters>
  <Application>Microsoft Macintosh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Smith</dc:creator>
  <cp:keywords/>
  <dc:description/>
  <cp:lastModifiedBy>Colin Smith</cp:lastModifiedBy>
  <cp:revision>3</cp:revision>
  <dcterms:created xsi:type="dcterms:W3CDTF">2019-05-21T21:26:00Z</dcterms:created>
  <dcterms:modified xsi:type="dcterms:W3CDTF">2019-10-29T18:41:00Z</dcterms:modified>
</cp:coreProperties>
</file>