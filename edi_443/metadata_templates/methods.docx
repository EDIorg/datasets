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116E6" w14:textId="7F8A6762" w:rsidR="006E52B0" w:rsidRDefault="000E0518" w:rsidP="006E52B0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these data can be found in the methods.pdf included in this data package.</w:t>
      </w:r>
      <w:bookmarkStart w:id="0" w:name="_GoBack"/>
      <w:bookmarkEnd w:id="0"/>
    </w:p>
    <w:p w14:paraId="6453D377" w14:textId="77777777" w:rsidR="00CF7053" w:rsidRPr="006E52B0" w:rsidRDefault="00CF7053" w:rsidP="006E52B0">
      <w:pPr>
        <w:ind w:left="450" w:hanging="450"/>
        <w:rPr>
          <w:rFonts w:ascii="Times New Roman" w:hAnsi="Times New Roman" w:cs="Times New Roman"/>
        </w:rPr>
      </w:pPr>
    </w:p>
    <w:sectPr w:rsidR="00CF7053" w:rsidRPr="006E52B0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0E0518"/>
    <w:rsid w:val="00382833"/>
    <w:rsid w:val="006E52B0"/>
    <w:rsid w:val="008737B2"/>
    <w:rsid w:val="00A67B29"/>
    <w:rsid w:val="00A72686"/>
    <w:rsid w:val="00BB2F4A"/>
    <w:rsid w:val="00CF7053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7C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B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B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B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B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3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5</cp:revision>
  <dcterms:created xsi:type="dcterms:W3CDTF">2019-05-21T21:26:00Z</dcterms:created>
  <dcterms:modified xsi:type="dcterms:W3CDTF">2019-10-24T21:39:00Z</dcterms:modified>
</cp:coreProperties>
</file>